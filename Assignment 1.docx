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</w:pPr>
      <w:r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  <w:t>PROGRAM1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586c0"/>
          <w:sz w:val="40"/>
          <w:szCs w:val="40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586c0"/>
          <w:sz w:val="40"/>
          <w:szCs w:val="40"/>
          <w:lang w:eastAsia="en-IN"/>
        </w:rPr>
        <w:t>#include</w:t>
      </w:r>
      <w:r>
        <w:rPr>
          <w:rFonts w:ascii="Consolas" w:cs="Times New Roman" w:eastAsia="Times New Roman" w:hAnsi="Consolas"/>
          <w:color w:val="569cd6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569cd6"/>
          <w:sz w:val="40"/>
          <w:szCs w:val="40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main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cs="Times New Roman" w:eastAsia="Times New Roman" w:hAnsi="Consolas"/>
          <w:color w:val="ce9178"/>
          <w:sz w:val="40"/>
          <w:szCs w:val="40"/>
          <w:lang w:val="en-US" w:eastAsia="en-IN"/>
        </w:rPr>
        <w:t>vanshsonkarsectionB</w:t>
      </w:r>
      <w:r>
        <w:rPr>
          <w:rFonts w:ascii="Consolas" w:cs="Times New Roman" w:eastAsia="Times New Roman" w:hAnsi="Consolas"/>
          <w:color w:val="d7ba7d"/>
          <w:sz w:val="40"/>
          <w:szCs w:val="40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"Hello KGI !!"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40"/>
          <w:szCs w:val="40"/>
          <w:lang w:eastAsia="en-IN"/>
        </w:rPr>
        <w:t>return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40"/>
          <w:szCs w:val="40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</w:pPr>
      <w:r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  <w:t>PROGRAM2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586c0"/>
          <w:sz w:val="40"/>
          <w:szCs w:val="40"/>
          <w:lang w:eastAsia="en-IN"/>
        </w:rPr>
        <w:t>#include</w:t>
      </w:r>
      <w:r>
        <w:rPr>
          <w:rFonts w:ascii="Consolas" w:cs="Times New Roman" w:eastAsia="Times New Roman" w:hAnsi="Consolas"/>
          <w:color w:val="569cd6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569cd6"/>
          <w:sz w:val="40"/>
          <w:szCs w:val="40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main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cs="Times New Roman" w:eastAsia="Times New Roman" w:hAnsi="Consolas"/>
          <w:color w:val="ce9178"/>
          <w:sz w:val="40"/>
          <w:szCs w:val="40"/>
          <w:lang w:val="en-US" w:eastAsia="en-IN"/>
        </w:rPr>
        <w:t>vanshsonkarsectionB</w:t>
      </w:r>
      <w:r>
        <w:rPr>
          <w:rFonts w:ascii="Consolas" w:cs="Times New Roman" w:eastAsia="Times New Roman" w:hAnsi="Consolas"/>
          <w:color w:val="d7ba7d"/>
          <w:sz w:val="40"/>
          <w:szCs w:val="40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 xml:space="preserve">"Hello </w:t>
      </w:r>
      <w:r>
        <w:rPr>
          <w:rFonts w:ascii="Consolas" w:cs="Times New Roman" w:eastAsia="Times New Roman" w:hAnsi="Consolas"/>
          <w:color w:val="d7ba7d"/>
          <w:sz w:val="40"/>
          <w:szCs w:val="40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 xml:space="preserve"> "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     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"KGI !!"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40"/>
          <w:szCs w:val="40"/>
          <w:lang w:eastAsia="en-IN"/>
        </w:rPr>
        <w:t>return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40"/>
          <w:szCs w:val="40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</w:pPr>
      <w:r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  <w:t>PROGRAM3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586c0"/>
          <w:sz w:val="40"/>
          <w:szCs w:val="40"/>
          <w:lang w:eastAsia="en-IN"/>
        </w:rPr>
        <w:t>#include</w:t>
      </w:r>
      <w:r>
        <w:rPr>
          <w:rFonts w:ascii="Consolas" w:cs="Times New Roman" w:eastAsia="Times New Roman" w:hAnsi="Consolas"/>
          <w:color w:val="569cd6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569cd6"/>
          <w:sz w:val="40"/>
          <w:szCs w:val="40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main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cs="Times New Roman" w:eastAsia="Times New Roman" w:hAnsi="Consolas"/>
          <w:color w:val="ce9178"/>
          <w:sz w:val="40"/>
          <w:szCs w:val="40"/>
          <w:lang w:val="en-US" w:eastAsia="en-IN"/>
        </w:rPr>
        <w:t>vanshsonkarsectionB</w:t>
      </w:r>
      <w:r>
        <w:rPr>
          <w:rFonts w:ascii="Consolas" w:cs="Times New Roman" w:eastAsia="Times New Roman" w:hAnsi="Consolas"/>
          <w:color w:val="d7ba7d"/>
          <w:sz w:val="40"/>
          <w:szCs w:val="40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cs="Times New Roman" w:eastAsia="Times New Roman" w:hAnsi="Consolas"/>
          <w:color w:val="d7ba7d"/>
          <w:sz w:val="40"/>
          <w:szCs w:val="40"/>
          <w:lang w:eastAsia="en-IN"/>
        </w:rPr>
        <w:t>\"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 xml:space="preserve"> Hello KGI!!</w:t>
      </w:r>
      <w:r>
        <w:rPr>
          <w:rFonts w:ascii="Consolas" w:cs="Times New Roman" w:eastAsia="Times New Roman" w:hAnsi="Consolas"/>
          <w:color w:val="d7ba7d"/>
          <w:sz w:val="40"/>
          <w:szCs w:val="40"/>
          <w:lang w:eastAsia="en-IN"/>
        </w:rPr>
        <w:t>\"\n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);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40"/>
          <w:szCs w:val="40"/>
          <w:lang w:eastAsia="en-IN"/>
        </w:rPr>
        <w:t>return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40"/>
          <w:szCs w:val="40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</w:pPr>
      <w:r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  <w:t>PROGRAM4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</w:pPr>
      <w:r>
        <w:rPr>
          <w:rFonts w:ascii="Consolas" w:cs="Times New Roman" w:eastAsia="Times New Roman" w:hAnsi="Consolas"/>
          <w:color w:val="c586c0"/>
          <w:sz w:val="44"/>
          <w:szCs w:val="44"/>
          <w:lang w:eastAsia="en-IN"/>
        </w:rPr>
        <w:t>#include</w:t>
      </w:r>
      <w:r>
        <w:rPr>
          <w:rFonts w:ascii="Consolas" w:cs="Times New Roman" w:eastAsia="Times New Roman" w:hAnsi="Consolas"/>
          <w:color w:val="569cd6"/>
          <w:sz w:val="44"/>
          <w:szCs w:val="44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44"/>
          <w:szCs w:val="44"/>
          <w:lang w:eastAsia="en-IN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</w:pPr>
      <w:r>
        <w:rPr>
          <w:rFonts w:ascii="Consolas" w:cs="Times New Roman" w:eastAsia="Times New Roman" w:hAnsi="Consolas"/>
          <w:color w:val="569cd6"/>
          <w:sz w:val="44"/>
          <w:szCs w:val="44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44"/>
          <w:szCs w:val="44"/>
          <w:lang w:eastAsia="en-IN"/>
        </w:rPr>
        <w:t>main</w:t>
      </w: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</w:pP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44"/>
          <w:szCs w:val="44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4"/>
          <w:szCs w:val="44"/>
          <w:lang w:eastAsia="en-IN"/>
        </w:rPr>
        <w:t>"</w:t>
      </w:r>
      <w:r>
        <w:rPr>
          <w:rFonts w:cs="Times New Roman" w:eastAsia="Times New Roman" w:hAnsi="Consolas"/>
          <w:color w:val="ce9178"/>
          <w:sz w:val="44"/>
          <w:szCs w:val="44"/>
          <w:lang w:val="en-US" w:eastAsia="en-IN"/>
        </w:rPr>
        <w:t xml:space="preserve">vanshsonkarsectionB </w:t>
      </w:r>
      <w:r>
        <w:rPr>
          <w:rFonts w:ascii="Consolas" w:cs="Times New Roman" w:eastAsia="Times New Roman" w:hAnsi="Consolas"/>
          <w:color w:val="d7ba7d"/>
          <w:sz w:val="44"/>
          <w:szCs w:val="44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44"/>
          <w:szCs w:val="44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</w:pP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44"/>
          <w:szCs w:val="44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4"/>
          <w:szCs w:val="44"/>
          <w:lang w:eastAsia="en-IN"/>
        </w:rPr>
        <w:t>"</w:t>
      </w:r>
      <w:r>
        <w:rPr>
          <w:rFonts w:ascii="Consolas" w:cs="Times New Roman" w:eastAsia="Times New Roman" w:hAnsi="Consolas"/>
          <w:color w:val="d7ba7d"/>
          <w:sz w:val="44"/>
          <w:szCs w:val="44"/>
          <w:lang w:eastAsia="en-IN"/>
        </w:rPr>
        <w:t>\\</w:t>
      </w:r>
      <w:r>
        <w:rPr>
          <w:rFonts w:ascii="Consolas" w:cs="Times New Roman" w:eastAsia="Times New Roman" w:hAnsi="Consolas"/>
          <w:color w:val="ce9178"/>
          <w:sz w:val="44"/>
          <w:szCs w:val="44"/>
          <w:lang w:eastAsia="en-IN"/>
        </w:rPr>
        <w:t>n</w:t>
      </w:r>
      <w:r>
        <w:rPr>
          <w:rFonts w:ascii="Consolas" w:cs="Times New Roman" w:eastAsia="Times New Roman" w:hAnsi="Consolas"/>
          <w:color w:val="d7ba7d"/>
          <w:sz w:val="44"/>
          <w:szCs w:val="44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44"/>
          <w:szCs w:val="44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 xml:space="preserve"> 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</w:pP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 xml:space="preserve">      </w:t>
      </w:r>
      <w:r>
        <w:rPr>
          <w:rFonts w:ascii="Consolas" w:cs="Times New Roman" w:eastAsia="Times New Roman" w:hAnsi="Consolas"/>
          <w:color w:val="dcdcaa"/>
          <w:sz w:val="44"/>
          <w:szCs w:val="44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4"/>
          <w:szCs w:val="44"/>
          <w:lang w:eastAsia="en-IN"/>
        </w:rPr>
        <w:t>"</w:t>
      </w:r>
      <w:r>
        <w:rPr>
          <w:rFonts w:ascii="Consolas" w:cs="Times New Roman" w:eastAsia="Times New Roman" w:hAnsi="Consolas"/>
          <w:color w:val="d7ba7d"/>
          <w:sz w:val="44"/>
          <w:szCs w:val="44"/>
          <w:lang w:eastAsia="en-IN"/>
        </w:rPr>
        <w:t>\\</w:t>
      </w:r>
      <w:r>
        <w:rPr>
          <w:rFonts w:ascii="Consolas" w:cs="Times New Roman" w:eastAsia="Times New Roman" w:hAnsi="Consolas"/>
          <w:color w:val="ce9178"/>
          <w:sz w:val="44"/>
          <w:szCs w:val="44"/>
          <w:lang w:eastAsia="en-IN"/>
        </w:rPr>
        <w:t>r</w:t>
      </w:r>
      <w:r>
        <w:rPr>
          <w:rFonts w:ascii="Consolas" w:cs="Times New Roman" w:eastAsia="Times New Roman" w:hAnsi="Consolas"/>
          <w:color w:val="d7ba7d"/>
          <w:sz w:val="44"/>
          <w:szCs w:val="44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44"/>
          <w:szCs w:val="44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 xml:space="preserve"> );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</w:pP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44"/>
          <w:szCs w:val="44"/>
          <w:lang w:eastAsia="en-IN"/>
        </w:rPr>
        <w:t>return</w:t>
      </w: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44"/>
          <w:szCs w:val="44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</w:pPr>
      <w:r>
        <w:rPr>
          <w:rFonts w:ascii="Consolas" w:cs="Times New Roman" w:eastAsia="Times New Roman" w:hAnsi="Consolas"/>
          <w:color w:val="cccccc"/>
          <w:sz w:val="44"/>
          <w:szCs w:val="44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</w:pPr>
      <w:r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  <w:t>PROGRAM5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586c0"/>
          <w:sz w:val="40"/>
          <w:szCs w:val="40"/>
          <w:lang w:eastAsia="en-IN"/>
        </w:rPr>
        <w:t>#include</w:t>
      </w:r>
      <w:r>
        <w:rPr>
          <w:rFonts w:ascii="Consolas" w:cs="Times New Roman" w:eastAsia="Times New Roman" w:hAnsi="Consolas"/>
          <w:color w:val="569cd6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569cd6"/>
          <w:sz w:val="40"/>
          <w:szCs w:val="40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main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cs="Times New Roman" w:eastAsia="Times New Roman" w:hAnsi="Consolas"/>
          <w:color w:val="ce9178"/>
          <w:sz w:val="40"/>
          <w:szCs w:val="40"/>
          <w:lang w:val="en-US" w:eastAsia="en-IN"/>
        </w:rPr>
        <w:t xml:space="preserve">vanshsonkarsectionB </w:t>
      </w:r>
      <w:r>
        <w:rPr>
          <w:rFonts w:ascii="Consolas" w:cs="Times New Roman" w:eastAsia="Times New Roman" w:hAnsi="Consolas"/>
          <w:color w:val="d7ba7d"/>
          <w:sz w:val="40"/>
          <w:szCs w:val="40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   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cs="Times New Roman" w:eastAsia="Times New Roman" w:hAnsi="Consolas"/>
          <w:color w:val="d7ba7d"/>
          <w:sz w:val="40"/>
          <w:szCs w:val="40"/>
          <w:lang w:eastAsia="en-IN"/>
        </w:rPr>
        <w:t>\"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Happy Teacher Day</w:t>
      </w:r>
      <w:r>
        <w:rPr>
          <w:rFonts w:ascii="Consolas" w:cs="Times New Roman" w:eastAsia="Times New Roman" w:hAnsi="Consolas"/>
          <w:color w:val="d7ba7d"/>
          <w:sz w:val="40"/>
          <w:szCs w:val="40"/>
          <w:lang w:eastAsia="en-IN"/>
        </w:rPr>
        <w:t>\"\n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     </w:t>
      </w:r>
      <w:r>
        <w:rPr>
          <w:rFonts w:ascii="Consolas" w:cs="Times New Roman" w:eastAsia="Times New Roman" w:hAnsi="Consolas"/>
          <w:color w:val="dcdcaa"/>
          <w:sz w:val="40"/>
          <w:szCs w:val="40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40"/>
          <w:szCs w:val="40"/>
          <w:lang w:eastAsia="en-IN"/>
        </w:rPr>
        <w:t>"'Happy Teacher Day' "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40"/>
          <w:szCs w:val="40"/>
          <w:lang w:eastAsia="en-IN"/>
        </w:rPr>
        <w:t>return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40"/>
          <w:szCs w:val="40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</w:pPr>
      <w:r>
        <w:rPr>
          <w:rFonts w:ascii="Consolas" w:cs="Times New Roman" w:eastAsia="Times New Roman" w:hAnsi="Consolas"/>
          <w:color w:val="cccccc"/>
          <w:sz w:val="40"/>
          <w:szCs w:val="40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</w:pPr>
      <w:r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  <w:t>PROGRAM6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586c0"/>
          <w:sz w:val="36"/>
          <w:szCs w:val="36"/>
          <w:lang w:eastAsia="en-IN"/>
        </w:rPr>
        <w:t>#include</w:t>
      </w: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main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cs="Times New Roman" w:eastAsia="Times New Roman" w:hAnsi="Consolas"/>
          <w:color w:val="ce9178"/>
          <w:sz w:val="36"/>
          <w:szCs w:val="36"/>
          <w:lang w:val="en-US" w:eastAsia="en-IN"/>
        </w:rPr>
        <w:t>vanshsonkar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 xml:space="preserve"> SECTIONB B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a,b,sum;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 enter the value of a"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a);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     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 enter the value of b"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b);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    sum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+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b;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, sum);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36"/>
          <w:szCs w:val="36"/>
          <w:lang w:eastAsia="en-IN"/>
        </w:rPr>
        <w:t>return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</w:pPr>
      <w:r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  <w:t>PROGRAM7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586c0"/>
          <w:sz w:val="36"/>
          <w:szCs w:val="36"/>
          <w:lang w:eastAsia="en-IN"/>
        </w:rPr>
        <w:t>#include</w:t>
      </w: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main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cs="Times New Roman" w:eastAsia="Times New Roman" w:hAnsi="Consolas"/>
          <w:color w:val="ce9178"/>
          <w:sz w:val="36"/>
          <w:szCs w:val="36"/>
          <w:lang w:val="en-US" w:eastAsia="en-IN"/>
        </w:rPr>
        <w:t>vanshsonkar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 xml:space="preserve"> 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 xml:space="preserve"> SECTIONB B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>float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a,m;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 enter the kilometer per hour of a"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%f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a);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  m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0.621371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%f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, m);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36"/>
          <w:szCs w:val="36"/>
          <w:lang w:eastAsia="en-IN"/>
        </w:rPr>
        <w:t>return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PROGRAM8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586c0"/>
          <w:sz w:val="36"/>
          <w:szCs w:val="36"/>
          <w:lang w:eastAsia="en-IN"/>
        </w:rPr>
        <w:t>#include</w:t>
      </w: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main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cs="Times New Roman" w:eastAsia="Times New Roman" w:hAnsi="Consolas"/>
          <w:color w:val="ce9178"/>
          <w:sz w:val="36"/>
          <w:szCs w:val="36"/>
          <w:lang w:val="en-US" w:eastAsia="en-IN"/>
        </w:rPr>
        <w:t>vanshsonkar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 xml:space="preserve"> SECTION B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</w:t>
      </w: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m, h, remaining;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36"/>
          <w:szCs w:val="36"/>
          <w:lang w:eastAsia="en-IN"/>
        </w:rPr>
        <w:t>// where m stands for minutes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6a9955"/>
          <w:sz w:val="36"/>
          <w:szCs w:val="36"/>
          <w:lang w:eastAsia="en-IN"/>
        </w:rPr>
        <w:t>// h stands for hours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"Enter the number of m: 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m);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    h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m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/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60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remaining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m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%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60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: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, h, remaining);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36"/>
          <w:szCs w:val="36"/>
          <w:lang w:eastAsia="en-IN"/>
        </w:rPr>
        <w:t>return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</w:pPr>
      <w:r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  <w:t>PROGRAM9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586c0"/>
          <w:sz w:val="36"/>
          <w:szCs w:val="36"/>
          <w:lang w:eastAsia="en-IN"/>
        </w:rPr>
        <w:t>#include</w:t>
      </w: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main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()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cs="Times New Roman" w:eastAsia="Times New Roman" w:hAnsi="Consolas"/>
          <w:color w:val="ce9178"/>
          <w:sz w:val="36"/>
          <w:szCs w:val="36"/>
          <w:lang w:val="en-US" w:eastAsia="en-IN"/>
        </w:rPr>
        <w:t>vanshsonkar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 xml:space="preserve"> SECTION B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days, years, weeks;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"Enter the number of days:"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,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days);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years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days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/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365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weeks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(days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%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365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/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7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;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days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days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-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((years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365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)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+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(weeks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7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));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 xml:space="preserve">" 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Years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, years);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 xml:space="preserve">" 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Weeks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, weeks);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 xml:space="preserve">" 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Days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, days);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36"/>
          <w:szCs w:val="36"/>
          <w:lang w:eastAsia="en-IN"/>
        </w:rPr>
        <w:t>return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</w:pPr>
      <w:r>
        <w:rPr>
          <w:rFonts w:ascii="Consolas" w:cs="Times New Roman" w:eastAsia="Times New Roman" w:hAnsi="Consolas"/>
          <w:color w:val="cccccc"/>
          <w:sz w:val="56"/>
          <w:szCs w:val="56"/>
          <w:lang w:eastAsia="en-IN"/>
        </w:rPr>
        <w:t>PROGRAM10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586c0"/>
          <w:sz w:val="36"/>
          <w:szCs w:val="36"/>
          <w:lang w:eastAsia="en-IN"/>
        </w:rPr>
        <w:t>#include</w:t>
      </w: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&lt;stdio.h&gt;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>int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main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() 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jc w:val="right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bookmarkStart w:id="0" w:name="_GoBack"/>
      <w:bookmarkEnd w:id="0"/>
      <w:r>
        <w:rPr>
          <w:rFonts w:cs="Times New Roman" w:eastAsia="Times New Roman" w:hAnsi="Consolas"/>
          <w:color w:val="ce9178"/>
          <w:sz w:val="36"/>
          <w:szCs w:val="36"/>
          <w:lang w:val="en-US" w:eastAsia="en-IN"/>
        </w:rPr>
        <w:t>vanshsonkar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 xml:space="preserve"> SECTION B </w:t>
      </w:r>
      <w:r>
        <w:rPr>
          <w:rFonts w:ascii="Consolas" w:cs="Times New Roman" w:eastAsia="Times New Roman" w:hAnsi="Consolas"/>
          <w:color w:val="d7ba7d"/>
          <w:sz w:val="36"/>
          <w:szCs w:val="36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36"/>
          <w:szCs w:val="36"/>
          <w:lang w:eastAsia="en-IN"/>
        </w:rPr>
        <w:t>float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V,r,π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3.14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"enter the radius of sphere r"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scanf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%f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&amp;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r);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   V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=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4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/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3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π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r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r</w:t>
      </w:r>
      <w:r>
        <w:rPr>
          <w:rFonts w:ascii="Consolas" w:cs="Times New Roman" w:eastAsia="Times New Roman" w:hAnsi="Consolas"/>
          <w:color w:val="d4d4d4"/>
          <w:sz w:val="36"/>
          <w:szCs w:val="36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r;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36"/>
          <w:szCs w:val="36"/>
          <w:lang w:eastAsia="en-IN"/>
        </w:rPr>
        <w:t>printf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 xml:space="preserve">"the volume of sphere is: </w:t>
      </w:r>
      <w:r>
        <w:rPr>
          <w:rFonts w:ascii="Consolas" w:cs="Times New Roman" w:eastAsia="Times New Roman" w:hAnsi="Consolas"/>
          <w:color w:val="9cdcfe"/>
          <w:sz w:val="36"/>
          <w:szCs w:val="36"/>
          <w:lang w:eastAsia="en-IN"/>
        </w:rPr>
        <w:t>%f</w:t>
      </w:r>
      <w:r>
        <w:rPr>
          <w:rFonts w:ascii="Consolas" w:cs="Times New Roman" w:eastAsia="Times New Roman" w:hAnsi="Consolas"/>
          <w:color w:val="ce9178"/>
          <w:sz w:val="36"/>
          <w:szCs w:val="36"/>
          <w:lang w:eastAsia="en-IN"/>
        </w:rPr>
        <w:t xml:space="preserve"> "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, V);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36"/>
          <w:szCs w:val="36"/>
          <w:lang w:eastAsia="en-IN"/>
        </w:rPr>
        <w:t>return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36"/>
          <w:szCs w:val="36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</w:pPr>
      <w:r>
        <w:rPr>
          <w:rFonts w:ascii="Consolas" w:cs="Times New Roman" w:eastAsia="Times New Roman" w:hAnsi="Consolas"/>
          <w:color w:val="cccccc"/>
          <w:sz w:val="36"/>
          <w:szCs w:val="36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000030204"/>
    <w:charset w:val="00"/>
    <w:family w:val="modern"/>
    <w:pitch w:val="variable"/>
    <w:sig w:usb0="E00006FF" w:usb1="0000F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IN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260</Words>
  <Pages>6</Pages>
  <Characters>1642</Characters>
  <Application>WPS Office</Application>
  <Paragraphs>136</Paragraphs>
  <CharactersWithSpaces>2064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2024-05-27T07:58:22Z</dcterms:created>
  <dc:creator>Vishnu Bajpai</dc:creator>
  <lastModifiedBy>CPH2495</lastModifiedBy>
  <dcterms:modified xsi:type="dcterms:W3CDTF">2024-05-27T07:58:23Z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9d960be9404d4e159350748d35cae382</vt:lpwstr>
  </property>
</Properties>
</file>